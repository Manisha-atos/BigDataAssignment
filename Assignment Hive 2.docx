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9" w:rsidRPr="009975EB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</w:rPr>
      </w:pPr>
    </w:p>
    <w:p w:rsidR="00A32A15" w:rsidRPr="009975EB" w:rsidRDefault="00A32A15" w:rsidP="00902493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</w:rPr>
      </w:pPr>
      <w:r w:rsidRPr="009975EB">
        <w:rPr>
          <w:rFonts w:ascii="Verdana" w:hAnsi="Verdana" w:cs="Arial"/>
          <w:b/>
          <w:color w:val="000000" w:themeColor="text1"/>
        </w:rPr>
        <w:t xml:space="preserve">Apache </w:t>
      </w:r>
      <w:r w:rsidR="001F56AA" w:rsidRPr="009975EB">
        <w:rPr>
          <w:rFonts w:ascii="Verdana" w:hAnsi="Verdana" w:cs="Arial"/>
          <w:b/>
          <w:color w:val="000000" w:themeColor="text1"/>
        </w:rPr>
        <w:t xml:space="preserve">Hive </w:t>
      </w:r>
      <w:r w:rsidR="00E43B39" w:rsidRPr="009975EB">
        <w:rPr>
          <w:rFonts w:ascii="Verdana" w:hAnsi="Verdana" w:cs="Arial"/>
          <w:b/>
          <w:color w:val="000000" w:themeColor="text1"/>
        </w:rPr>
        <w:t>Assignment:</w:t>
      </w:r>
      <w:r w:rsidR="00694455" w:rsidRPr="009975EB">
        <w:rPr>
          <w:rFonts w:ascii="Verdana" w:hAnsi="Verdana" w:cs="Arial"/>
          <w:b/>
          <w:color w:val="000000" w:themeColor="text1"/>
        </w:rPr>
        <w:t xml:space="preserve"> 4</w:t>
      </w:r>
    </w:p>
    <w:p w:rsidR="003334ED" w:rsidRPr="009975EB" w:rsidRDefault="00694455" w:rsidP="00694455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Consider the customers table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+----+----------+-----+-----------+----------+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ID | NAME     | AGE | ADDRESS   | SALARY   |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+----+----------+-----+-----------+----------+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1  | Ramesh   | 32  | Ahmedabad | 2000.00  | 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2  | Khilan   | 25  | Delhi     | 1500.00  | 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3  | kaushik  | 23  | Kota      | 2000.00  |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4  | Chaitali | 25  | Mumbai    | 6500.00  |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5  | Hardik   | 27  | Bhopal    | 8500.00  | </w:t>
      </w:r>
    </w:p>
    <w:p w:rsidR="00694455" w:rsidRPr="009975EB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left="1080" w:right="-450"/>
        <w:rPr>
          <w:rFonts w:ascii="Verdana" w:hAnsi="Verdana" w:cs="Consolas"/>
          <w:color w:val="313131"/>
        </w:rPr>
      </w:pPr>
      <w:r w:rsidRPr="009975EB">
        <w:rPr>
          <w:rFonts w:ascii="Verdana" w:hAnsi="Verdana" w:cs="Consolas"/>
          <w:color w:val="313131"/>
        </w:rPr>
        <w:t xml:space="preserve">| 6  | Komal    | 22  | MP        | 4500.00  |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 xml:space="preserve">| 7  | Muffy    | 24  | Indore    | 10000.00 | </w:t>
      </w:r>
    </w:p>
    <w:p w:rsidR="00694455" w:rsidRPr="009975EB" w:rsidRDefault="00694455" w:rsidP="00694455">
      <w:pPr>
        <w:pStyle w:val="ListParagraph"/>
        <w:numPr>
          <w:ilvl w:val="0"/>
          <w:numId w:val="20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30" w:lineRule="atLeast"/>
        <w:ind w:right="-450"/>
        <w:rPr>
          <w:rFonts w:ascii="Verdana" w:hAnsi="Verdana" w:cs="Consolas"/>
          <w:color w:val="313131"/>
          <w:sz w:val="24"/>
          <w:szCs w:val="24"/>
        </w:rPr>
      </w:pPr>
      <w:r w:rsidRPr="009975EB">
        <w:rPr>
          <w:rFonts w:ascii="Verdana" w:hAnsi="Verdana" w:cs="Consolas"/>
          <w:color w:val="313131"/>
          <w:sz w:val="24"/>
          <w:szCs w:val="24"/>
        </w:rPr>
        <w:t>+----+----------+-----+-----------+----------+</w:t>
      </w:r>
    </w:p>
    <w:p w:rsidR="00694455" w:rsidRPr="009975EB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694455" w:rsidRPr="009975EB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Consider the orders table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+-----+---------------------+-------------+--------+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|OID  | DATE                | CUSTOMER_ID | AMOUNT |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+-----+---------------------+-------------+--------+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| 102 | 2009-10-08 00:00:00 |           3 | 3000   |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| 100 | 2009-10-08 00:00:00 |           3 | 1500   |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| 101 | 2009-11-20 00:00:00 |           2 | 1560   | </w:t>
      </w:r>
    </w:p>
    <w:p w:rsidR="00694455" w:rsidRPr="00694455" w:rsidRDefault="00694455" w:rsidP="0069445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Verdana" w:hAnsi="Verdana" w:cs="Consolas"/>
          <w:color w:val="313131"/>
        </w:rPr>
      </w:pPr>
      <w:r w:rsidRPr="00694455">
        <w:rPr>
          <w:rFonts w:ascii="Verdana" w:hAnsi="Verdana" w:cs="Consolas"/>
          <w:color w:val="313131"/>
        </w:rPr>
        <w:t xml:space="preserve">| 103 | 2008-05-20 00:00:00 |           4 | 2060   | </w:t>
      </w:r>
    </w:p>
    <w:p w:rsidR="003334ED" w:rsidRPr="009975EB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694455" w:rsidRDefault="009039E1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>1.</w:t>
      </w:r>
      <w:r w:rsidR="00694455" w:rsidRPr="009975EB">
        <w:rPr>
          <w:rFonts w:ascii="Verdana" w:hAnsi="Verdana" w:cs="Arial"/>
          <w:color w:val="000000" w:themeColor="text1"/>
        </w:rPr>
        <w:t>Write a HQL query to find at least one column in both tables.</w:t>
      </w:r>
    </w:p>
    <w:p w:rsidR="009039E1" w:rsidRDefault="009039E1" w:rsidP="009039E1">
      <w:pPr>
        <w:autoSpaceDE w:val="0"/>
        <w:autoSpaceDN w:val="0"/>
      </w:pPr>
      <w:r>
        <w:rPr>
          <w:sz w:val="20"/>
          <w:szCs w:val="20"/>
        </w:rPr>
        <w:t> </w:t>
      </w:r>
    </w:p>
    <w:p w:rsidR="009039E1" w:rsidRPr="009975EB" w:rsidRDefault="009039E1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694455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2. Write a HQL query to perform left outer join.</w:t>
      </w:r>
    </w:p>
    <w:p w:rsidR="00694455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3. Write a HQL query to perform right outer join.</w:t>
      </w:r>
    </w:p>
    <w:p w:rsidR="003A712E" w:rsidRPr="009975EB" w:rsidRDefault="003A712E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694455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4. Write a HQL query to perform full outer join.</w:t>
      </w:r>
    </w:p>
    <w:p w:rsidR="003A712E" w:rsidRPr="009975EB" w:rsidRDefault="003A712E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694455" w:rsidRPr="009975EB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694455" w:rsidRPr="009975EB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694455" w:rsidRPr="009975EB" w:rsidRDefault="00694455" w:rsidP="00694455">
      <w:pPr>
        <w:pStyle w:val="Header"/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</w:p>
    <w:p w:rsidR="003334ED" w:rsidRPr="009975EB" w:rsidRDefault="00694455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 xml:space="preserve">5. </w:t>
      </w:r>
      <w:r w:rsidR="00350BDA" w:rsidRPr="009975EB">
        <w:rPr>
          <w:rFonts w:ascii="Verdana" w:hAnsi="Verdana" w:cs="Arial"/>
          <w:color w:val="000000" w:themeColor="text1"/>
        </w:rPr>
        <w:t xml:space="preserve"> Consider the employee table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1,Ram,34,63000,HR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2,Sriram,32,75000,IT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3,Jana,28,45000,HCLS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4,Diya,22,23000,BNFS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5,sudhir,32,10000,INS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6,raju,24,30000,MF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7,sanjay,22,14000,SE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8,ajay,34,50000,SE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9,soman,21,50000,IT</w:t>
      </w:r>
    </w:p>
    <w:p w:rsidR="00350BDA" w:rsidRPr="009975EB" w:rsidRDefault="00350BDA" w:rsidP="00350BDA">
      <w:pPr>
        <w:pStyle w:val="Header"/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10,suresh,31,60000,ES</w:t>
      </w:r>
    </w:p>
    <w:p w:rsidR="00350BDA" w:rsidRPr="009975EB" w:rsidRDefault="00350BDA" w:rsidP="00350BDA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11,john,32,30000,IT</w:t>
      </w:r>
    </w:p>
    <w:p w:rsidR="009C2104" w:rsidRPr="009975EB" w:rsidRDefault="00350BDA" w:rsidP="009C2104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 xml:space="preserve">Write a HQL query to create view named as”emp_view”  where the employee salary is greater than </w:t>
      </w:r>
      <w:r w:rsidR="009C2104" w:rsidRPr="009975EB">
        <w:rPr>
          <w:rFonts w:ascii="Verdana" w:hAnsi="Verdana" w:cs="Arial"/>
          <w:color w:val="000000" w:themeColor="text1"/>
        </w:rPr>
        <w:t>60000.</w:t>
      </w: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350BDA" w:rsidRDefault="00350BDA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6. Write a HQL query to retrieve the view named as “emp_view”.</w:t>
      </w:r>
    </w:p>
    <w:p w:rsidR="00350BDA" w:rsidRDefault="00350BDA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lastRenderedPageBreak/>
        <w:t>7. Write a HQL query to drop the view named as “emp_view”</w:t>
      </w:r>
      <w:r w:rsidR="00FE5D5F" w:rsidRPr="009975EB">
        <w:rPr>
          <w:rFonts w:ascii="Verdana" w:hAnsi="Verdana" w:cs="Arial"/>
          <w:color w:val="000000" w:themeColor="text1"/>
        </w:rPr>
        <w:t>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8. Write a HQL query to filter the rows based on the department is equal to “IT”.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9. Write a HQL query to find the maximum salary of an employee in each department.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10. Write a HQL query to find the minimum salary of an employee in each department.</w:t>
      </w:r>
    </w:p>
    <w:p w:rsidR="009975EB" w:rsidRP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9975EB" w:rsidRP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9975EB" w:rsidRP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9975EB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color w:val="000000" w:themeColor="text1"/>
        </w:rPr>
      </w:pPr>
    </w:p>
    <w:p w:rsidR="009975EB" w:rsidRPr="003011C3" w:rsidRDefault="009975EB" w:rsidP="009975EB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b/>
          <w:color w:val="000000" w:themeColor="text1"/>
        </w:rPr>
      </w:pPr>
      <w:r w:rsidRPr="003011C3">
        <w:rPr>
          <w:rFonts w:ascii="Verdana" w:hAnsi="Verdana" w:cs="Arial"/>
          <w:b/>
          <w:color w:val="000000" w:themeColor="text1"/>
        </w:rPr>
        <w:t>Apache Hive Assignment: 5</w:t>
      </w:r>
    </w:p>
    <w:p w:rsidR="00FE5D5F" w:rsidRDefault="00FE5D5F" w:rsidP="00405BCC">
      <w:pPr>
        <w:pStyle w:val="Header"/>
        <w:numPr>
          <w:ilvl w:val="0"/>
          <w:numId w:val="20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Write a HQL query to find the average salary of an employee in each department.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12. Write a HQL query to find the sum salary of an employee in each department.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13. Write a HQL query to find the count number of employees in each department.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14. Write a HQL query to sort the employee salary</w:t>
      </w:r>
      <w:r w:rsidR="00A503AA">
        <w:rPr>
          <w:rFonts w:ascii="Verdana" w:hAnsi="Verdana" w:cs="Arial"/>
          <w:color w:val="000000" w:themeColor="text1"/>
        </w:rPr>
        <w:t xml:space="preserve"> in the employee table</w:t>
      </w:r>
      <w:r w:rsidRPr="009975EB">
        <w:rPr>
          <w:rFonts w:ascii="Verdana" w:hAnsi="Verdana" w:cs="Arial"/>
          <w:color w:val="000000" w:themeColor="text1"/>
        </w:rPr>
        <w:t>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15. Write a HQL query to order the employee salary</w:t>
      </w:r>
      <w:r w:rsidR="00A503AA">
        <w:rPr>
          <w:rFonts w:ascii="Verdana" w:hAnsi="Verdana" w:cs="Arial"/>
          <w:color w:val="000000" w:themeColor="text1"/>
        </w:rPr>
        <w:t xml:space="preserve"> in the employee table</w:t>
      </w:r>
      <w:r w:rsidRPr="009975EB">
        <w:rPr>
          <w:rFonts w:ascii="Verdana" w:hAnsi="Verdana" w:cs="Arial"/>
          <w:color w:val="000000" w:themeColor="text1"/>
        </w:rPr>
        <w:t>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16. Write a HQL query to distribute the employee id and sort with employee salary</w:t>
      </w:r>
      <w:r w:rsidR="00F223F1">
        <w:rPr>
          <w:rFonts w:ascii="Verdana" w:hAnsi="Verdana" w:cs="Arial"/>
          <w:color w:val="000000" w:themeColor="text1"/>
        </w:rPr>
        <w:t xml:space="preserve"> in the employee table</w:t>
      </w:r>
      <w:r w:rsidRPr="009975EB">
        <w:rPr>
          <w:rFonts w:ascii="Verdana" w:hAnsi="Verdana" w:cs="Arial"/>
          <w:color w:val="000000" w:themeColor="text1"/>
        </w:rPr>
        <w:t>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17. Write a HQL query to cluster the employee id</w:t>
      </w:r>
      <w:r w:rsidR="00D45CB4">
        <w:rPr>
          <w:rFonts w:ascii="Verdana" w:hAnsi="Verdana" w:cs="Arial"/>
          <w:color w:val="000000" w:themeColor="text1"/>
        </w:rPr>
        <w:t xml:space="preserve"> the employee table</w:t>
      </w:r>
      <w:r w:rsidRPr="009975EB">
        <w:rPr>
          <w:rFonts w:ascii="Verdana" w:hAnsi="Verdana" w:cs="Arial"/>
          <w:color w:val="000000" w:themeColor="text1"/>
        </w:rPr>
        <w:t>.</w:t>
      </w:r>
    </w:p>
    <w:p w:rsidR="00FE5D5F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 xml:space="preserve">18. Write a HQL query to retrieve the employee </w:t>
      </w:r>
      <w:r w:rsidR="009975EB" w:rsidRPr="009975EB">
        <w:rPr>
          <w:rFonts w:ascii="Verdana" w:hAnsi="Verdana" w:cs="Arial"/>
          <w:color w:val="000000" w:themeColor="text1"/>
        </w:rPr>
        <w:t xml:space="preserve">managed </w:t>
      </w:r>
      <w:r w:rsidRPr="009975EB">
        <w:rPr>
          <w:rFonts w:ascii="Verdana" w:hAnsi="Verdana" w:cs="Arial"/>
          <w:color w:val="000000" w:themeColor="text1"/>
        </w:rPr>
        <w:t xml:space="preserve">table in the user terminal </w:t>
      </w:r>
      <w:r w:rsidR="009975EB" w:rsidRPr="009975EB">
        <w:rPr>
          <w:rFonts w:ascii="Verdana" w:hAnsi="Verdana" w:cs="Arial"/>
          <w:color w:val="000000" w:themeColor="text1"/>
        </w:rPr>
        <w:t>not in the hive terminal.</w:t>
      </w:r>
    </w:p>
    <w:p w:rsid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19. Write a HQL query to print the column headers in the hive terminal.</w:t>
      </w:r>
    </w:p>
    <w:p w:rsid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r w:rsidRPr="009975EB">
        <w:rPr>
          <w:rFonts w:ascii="Verdana" w:hAnsi="Verdana" w:cs="Arial"/>
          <w:color w:val="000000" w:themeColor="text1"/>
        </w:rPr>
        <w:t>20. Write a HQL query to rename the employee table to customer table in the hive.</w:t>
      </w:r>
    </w:p>
    <w:p w:rsidR="009975EB" w:rsidRPr="009975EB" w:rsidRDefault="009975EB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  <w:bookmarkStart w:id="0" w:name="_GoBack"/>
      <w:bookmarkEnd w:id="0"/>
    </w:p>
    <w:p w:rsidR="00FE5D5F" w:rsidRPr="009975EB" w:rsidRDefault="00FE5D5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3334ED" w:rsidRPr="009975EB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</w:rPr>
      </w:pPr>
    </w:p>
    <w:p w:rsidR="00786113" w:rsidRPr="009975EB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="Verdana" w:hAnsi="Verdana" w:cs="Arial"/>
          <w:color w:val="000000" w:themeColor="text1"/>
        </w:rPr>
      </w:pPr>
    </w:p>
    <w:sectPr w:rsidR="00786113" w:rsidRPr="009975EB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D44" w:rsidRDefault="00C34D44">
      <w:r>
        <w:separator/>
      </w:r>
    </w:p>
  </w:endnote>
  <w:endnote w:type="continuationSeparator" w:id="0">
    <w:p w:rsidR="00C34D44" w:rsidRDefault="00C3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607EF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607EF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D44" w:rsidRDefault="00C34D44">
      <w:r>
        <w:separator/>
      </w:r>
    </w:p>
  </w:footnote>
  <w:footnote w:type="continuationSeparator" w:id="0">
    <w:p w:rsidR="00C34D44" w:rsidRDefault="00C34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0F33286" wp14:editId="4CE60D0E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3DF"/>
    <w:multiLevelType w:val="hybridMultilevel"/>
    <w:tmpl w:val="93D287B2"/>
    <w:lvl w:ilvl="0" w:tplc="B0F08E38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D2F13"/>
    <w:multiLevelType w:val="hybridMultilevel"/>
    <w:tmpl w:val="98406C1A"/>
    <w:lvl w:ilvl="0" w:tplc="7B6432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7778F8"/>
    <w:multiLevelType w:val="hybridMultilevel"/>
    <w:tmpl w:val="7FBE1D2C"/>
    <w:lvl w:ilvl="0" w:tplc="794CE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034DA"/>
    <w:multiLevelType w:val="hybridMultilevel"/>
    <w:tmpl w:val="E896854A"/>
    <w:lvl w:ilvl="0" w:tplc="267021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3"/>
  </w:num>
  <w:num w:numId="5">
    <w:abstractNumId w:val="18"/>
  </w:num>
  <w:num w:numId="6">
    <w:abstractNumId w:val="10"/>
  </w:num>
  <w:num w:numId="7">
    <w:abstractNumId w:val="6"/>
  </w:num>
  <w:num w:numId="8">
    <w:abstractNumId w:val="17"/>
  </w:num>
  <w:num w:numId="9">
    <w:abstractNumId w:val="15"/>
  </w:num>
  <w:num w:numId="10">
    <w:abstractNumId w:val="14"/>
  </w:num>
  <w:num w:numId="11">
    <w:abstractNumId w:val="5"/>
  </w:num>
  <w:num w:numId="12">
    <w:abstractNumId w:val="9"/>
  </w:num>
  <w:num w:numId="13">
    <w:abstractNumId w:val="3"/>
  </w:num>
  <w:num w:numId="14">
    <w:abstractNumId w:val="20"/>
  </w:num>
  <w:num w:numId="15">
    <w:abstractNumId w:val="0"/>
  </w:num>
  <w:num w:numId="16">
    <w:abstractNumId w:val="12"/>
  </w:num>
  <w:num w:numId="17">
    <w:abstractNumId w:val="7"/>
  </w:num>
  <w:num w:numId="18">
    <w:abstractNumId w:val="19"/>
  </w:num>
  <w:num w:numId="19">
    <w:abstractNumId w:val="11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A8"/>
    <w:rsid w:val="000048EF"/>
    <w:rsid w:val="000271B3"/>
    <w:rsid w:val="00036759"/>
    <w:rsid w:val="0005400A"/>
    <w:rsid w:val="00064F26"/>
    <w:rsid w:val="000769A3"/>
    <w:rsid w:val="0008307F"/>
    <w:rsid w:val="00083344"/>
    <w:rsid w:val="000E1B13"/>
    <w:rsid w:val="000F0844"/>
    <w:rsid w:val="0010606F"/>
    <w:rsid w:val="0010609B"/>
    <w:rsid w:val="001268F3"/>
    <w:rsid w:val="00146E07"/>
    <w:rsid w:val="00157DDF"/>
    <w:rsid w:val="001676CC"/>
    <w:rsid w:val="00175E0D"/>
    <w:rsid w:val="00194DE6"/>
    <w:rsid w:val="001966F8"/>
    <w:rsid w:val="001A68C0"/>
    <w:rsid w:val="001B6777"/>
    <w:rsid w:val="001C2932"/>
    <w:rsid w:val="001F56AA"/>
    <w:rsid w:val="002030FD"/>
    <w:rsid w:val="00213127"/>
    <w:rsid w:val="00222017"/>
    <w:rsid w:val="002342AB"/>
    <w:rsid w:val="00252351"/>
    <w:rsid w:val="002831D4"/>
    <w:rsid w:val="0029561B"/>
    <w:rsid w:val="00297FC3"/>
    <w:rsid w:val="002B3571"/>
    <w:rsid w:val="002B69D2"/>
    <w:rsid w:val="002D0DAC"/>
    <w:rsid w:val="002D6519"/>
    <w:rsid w:val="002D7029"/>
    <w:rsid w:val="003011C3"/>
    <w:rsid w:val="00304F22"/>
    <w:rsid w:val="003162E5"/>
    <w:rsid w:val="003201A1"/>
    <w:rsid w:val="003334ED"/>
    <w:rsid w:val="0034340E"/>
    <w:rsid w:val="00347824"/>
    <w:rsid w:val="00350B21"/>
    <w:rsid w:val="00350BDA"/>
    <w:rsid w:val="003705F9"/>
    <w:rsid w:val="00373CA7"/>
    <w:rsid w:val="003901DE"/>
    <w:rsid w:val="003A62BE"/>
    <w:rsid w:val="003A712E"/>
    <w:rsid w:val="003E12B1"/>
    <w:rsid w:val="003E41A0"/>
    <w:rsid w:val="00403FB6"/>
    <w:rsid w:val="00405BCC"/>
    <w:rsid w:val="00407842"/>
    <w:rsid w:val="004137F1"/>
    <w:rsid w:val="004256F6"/>
    <w:rsid w:val="00426B7B"/>
    <w:rsid w:val="00431199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19BB"/>
    <w:rsid w:val="004C4FBA"/>
    <w:rsid w:val="004C7018"/>
    <w:rsid w:val="004D1DFE"/>
    <w:rsid w:val="004D3B5E"/>
    <w:rsid w:val="004E03A7"/>
    <w:rsid w:val="00507E23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81DC6"/>
    <w:rsid w:val="0069165A"/>
    <w:rsid w:val="00694455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6113"/>
    <w:rsid w:val="007A07B6"/>
    <w:rsid w:val="007B4660"/>
    <w:rsid w:val="007C5B7B"/>
    <w:rsid w:val="007E13C3"/>
    <w:rsid w:val="007E3C41"/>
    <w:rsid w:val="007F42C9"/>
    <w:rsid w:val="00812E39"/>
    <w:rsid w:val="00822D1A"/>
    <w:rsid w:val="00831B77"/>
    <w:rsid w:val="00835403"/>
    <w:rsid w:val="008377AE"/>
    <w:rsid w:val="008456B4"/>
    <w:rsid w:val="008607EF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D60C5"/>
    <w:rsid w:val="00902493"/>
    <w:rsid w:val="009039E1"/>
    <w:rsid w:val="00911FC0"/>
    <w:rsid w:val="00913BEA"/>
    <w:rsid w:val="00941120"/>
    <w:rsid w:val="00946435"/>
    <w:rsid w:val="009570E0"/>
    <w:rsid w:val="00965265"/>
    <w:rsid w:val="0097259A"/>
    <w:rsid w:val="00985256"/>
    <w:rsid w:val="00985FD8"/>
    <w:rsid w:val="009928CD"/>
    <w:rsid w:val="009975EB"/>
    <w:rsid w:val="009A3581"/>
    <w:rsid w:val="009C2104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37D19"/>
    <w:rsid w:val="00A452A3"/>
    <w:rsid w:val="00A453F1"/>
    <w:rsid w:val="00A503AA"/>
    <w:rsid w:val="00A66916"/>
    <w:rsid w:val="00A84182"/>
    <w:rsid w:val="00A93169"/>
    <w:rsid w:val="00A93D19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7696D"/>
    <w:rsid w:val="00B9545D"/>
    <w:rsid w:val="00B95610"/>
    <w:rsid w:val="00B95D3E"/>
    <w:rsid w:val="00B96062"/>
    <w:rsid w:val="00B96FD9"/>
    <w:rsid w:val="00B9711C"/>
    <w:rsid w:val="00BD4A68"/>
    <w:rsid w:val="00BE652A"/>
    <w:rsid w:val="00BE6BBC"/>
    <w:rsid w:val="00C04B47"/>
    <w:rsid w:val="00C131FD"/>
    <w:rsid w:val="00C34D44"/>
    <w:rsid w:val="00C368A5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45CB4"/>
    <w:rsid w:val="00D57398"/>
    <w:rsid w:val="00D7017F"/>
    <w:rsid w:val="00D81EF8"/>
    <w:rsid w:val="00D82AE3"/>
    <w:rsid w:val="00D83B02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8FC"/>
    <w:rsid w:val="00E43B39"/>
    <w:rsid w:val="00E55ECC"/>
    <w:rsid w:val="00E57D59"/>
    <w:rsid w:val="00E7786C"/>
    <w:rsid w:val="00E855E0"/>
    <w:rsid w:val="00E87146"/>
    <w:rsid w:val="00E97F37"/>
    <w:rsid w:val="00EC2A18"/>
    <w:rsid w:val="00EC71EE"/>
    <w:rsid w:val="00ED77CE"/>
    <w:rsid w:val="00ED79B8"/>
    <w:rsid w:val="00EE28B4"/>
    <w:rsid w:val="00EE5FA0"/>
    <w:rsid w:val="00F1263F"/>
    <w:rsid w:val="00F13093"/>
    <w:rsid w:val="00F13185"/>
    <w:rsid w:val="00F223F1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A0C14"/>
    <w:rsid w:val="00FD31CE"/>
    <w:rsid w:val="00FE3B0A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CF956F4A-D3A0-466B-AA70-157748F9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3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7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51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5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72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2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69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9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47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953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92FA-C6C1-4133-8550-0AFD0292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571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Mane, Manisha</cp:lastModifiedBy>
  <cp:revision>78</cp:revision>
  <dcterms:created xsi:type="dcterms:W3CDTF">2019-02-06T08:33:00Z</dcterms:created>
  <dcterms:modified xsi:type="dcterms:W3CDTF">2019-08-14T06:38:00Z</dcterms:modified>
</cp:coreProperties>
</file>